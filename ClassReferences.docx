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B9" w:rsidRPr="00EA1255" w:rsidRDefault="002D7551" w:rsidP="006B7BE3">
      <w:pPr>
        <w:pStyle w:val="Title"/>
        <w:rPr>
          <w:rFonts w:ascii="Century Gothic" w:hAnsi="Century Gothic"/>
        </w:rPr>
      </w:pPr>
      <w:r w:rsidRPr="00EA1255">
        <w:rPr>
          <w:rFonts w:ascii="Century Gothic" w:hAnsi="Century Gothic"/>
        </w:rPr>
        <w:t>Michael P. Shelton</w:t>
      </w:r>
    </w:p>
    <w:p w:rsidR="005C7E9F" w:rsidRPr="00EA1255" w:rsidRDefault="002D7551" w:rsidP="005C7E9F">
      <w:pPr>
        <w:pStyle w:val="ContactInfo"/>
        <w:rPr>
          <w:rFonts w:ascii="Century Gothic" w:hAnsi="Century Gothic"/>
        </w:rPr>
      </w:pPr>
      <w:r w:rsidRPr="00EA1255">
        <w:rPr>
          <w:rFonts w:ascii="Century Gothic" w:hAnsi="Century Gothic"/>
        </w:rPr>
        <w:t>217 Windridge Acers ct</w:t>
      </w:r>
    </w:p>
    <w:p w:rsidR="005C7E9F" w:rsidRPr="00EA1255" w:rsidRDefault="002D7551" w:rsidP="005C7E9F">
      <w:pPr>
        <w:pStyle w:val="ContactInfo"/>
        <w:rPr>
          <w:rFonts w:ascii="Century Gothic" w:hAnsi="Century Gothic"/>
        </w:rPr>
      </w:pPr>
      <w:r w:rsidRPr="00EA1255">
        <w:rPr>
          <w:rFonts w:ascii="Century Gothic" w:hAnsi="Century Gothic"/>
        </w:rPr>
        <w:t>Silver Spring, MD</w:t>
      </w:r>
    </w:p>
    <w:p w:rsidR="005C7E9F" w:rsidRPr="00EA1255" w:rsidRDefault="002D7551" w:rsidP="005C7E9F">
      <w:pPr>
        <w:pStyle w:val="ContactInfo"/>
        <w:rPr>
          <w:rFonts w:ascii="Century Gothic" w:hAnsi="Century Gothic"/>
        </w:rPr>
      </w:pPr>
      <w:r w:rsidRPr="00EA1255">
        <w:rPr>
          <w:rFonts w:ascii="Century Gothic" w:hAnsi="Century Gothic"/>
        </w:rPr>
        <w:t>301-254-4473</w:t>
      </w:r>
    </w:p>
    <w:p w:rsidR="005C7E9F" w:rsidRPr="00EA1255" w:rsidRDefault="002D7551" w:rsidP="005C7E9F">
      <w:pPr>
        <w:pStyle w:val="ContactInfo"/>
        <w:rPr>
          <w:rFonts w:ascii="Century Gothic" w:hAnsi="Century Gothic"/>
        </w:rPr>
      </w:pPr>
      <w:r w:rsidRPr="00EA1255">
        <w:rPr>
          <w:rFonts w:ascii="Century Gothic" w:hAnsi="Century Gothic"/>
        </w:rPr>
        <w:t>mshelton489@gmail.com</w:t>
      </w:r>
    </w:p>
    <w:p w:rsidR="005C7E9F" w:rsidRPr="00EA1255" w:rsidRDefault="005C7E9F" w:rsidP="005C7E9F">
      <w:pPr>
        <w:pStyle w:val="Heading1"/>
        <w:rPr>
          <w:rFonts w:ascii="Century Gothic" w:hAnsi="Century Gothic"/>
        </w:rPr>
      </w:pPr>
      <w:r w:rsidRPr="00EA1255">
        <w:rPr>
          <w:rFonts w:ascii="Century Gothic" w:hAnsi="Century Gothic"/>
        </w:rPr>
        <w:t>References:</w:t>
      </w:r>
    </w:p>
    <w:p w:rsidR="005C7E9F" w:rsidRPr="00EA1255" w:rsidRDefault="00EA1255" w:rsidP="005C7E9F">
      <w:pPr>
        <w:rPr>
          <w:rFonts w:ascii="Century Gothic" w:hAnsi="Century Gothic"/>
        </w:rPr>
      </w:pPr>
      <w:r w:rsidRPr="00EA1255">
        <w:rPr>
          <w:rFonts w:ascii="Century Gothic" w:hAnsi="Century Gothic"/>
        </w:rPr>
        <w:t>Da</w:t>
      </w:r>
      <w:r w:rsidR="008822F3">
        <w:rPr>
          <w:rFonts w:ascii="Century Gothic" w:hAnsi="Century Gothic"/>
        </w:rPr>
        <w:t>w</w:t>
      </w:r>
      <w:r w:rsidRPr="00EA1255">
        <w:rPr>
          <w:rFonts w:ascii="Century Gothic" w:hAnsi="Century Gothic"/>
        </w:rPr>
        <w:t xml:space="preserve">nyelle Butler </w:t>
      </w:r>
    </w:p>
    <w:p w:rsidR="005C7E9F" w:rsidRPr="00EA1255" w:rsidRDefault="00675FF4" w:rsidP="005C7E9F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1st Reference Title:"/>
          <w:tag w:val="1st Reference Title:"/>
          <w:id w:val="772945"/>
          <w:placeholder>
            <w:docPart w:val="0F564ECAFBA6402483C3F972A558C5C8"/>
          </w:placeholder>
          <w:temporary/>
          <w:showingPlcHdr/>
          <w15:appearance w15:val="hidden"/>
        </w:sdtPr>
        <w:sdtEndPr/>
        <w:sdtContent>
          <w:r w:rsidR="005C7E9F" w:rsidRPr="00EA1255">
            <w:rPr>
              <w:rFonts w:ascii="Century Gothic" w:hAnsi="Century Gothic"/>
            </w:rPr>
            <w:t>Title</w:t>
          </w:r>
        </w:sdtContent>
      </w:sdt>
      <w:r w:rsidR="00EA1255" w:rsidRPr="00EA1255">
        <w:rPr>
          <w:rFonts w:ascii="Century Gothic" w:hAnsi="Century Gothic"/>
        </w:rPr>
        <w:t>: Theater Director</w:t>
      </w:r>
    </w:p>
    <w:p w:rsidR="005C7E9F" w:rsidRPr="00EA1255" w:rsidRDefault="00675FF4" w:rsidP="005C7E9F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1st Reference Company Name:"/>
          <w:tag w:val="1st Reference Company Name:"/>
          <w:id w:val="772972"/>
          <w:placeholder>
            <w:docPart w:val="C4C0FC82B6D246E7819A3B05442F20C3"/>
          </w:placeholder>
          <w:temporary/>
          <w:showingPlcHdr/>
          <w15:appearance w15:val="hidden"/>
        </w:sdtPr>
        <w:sdtEndPr/>
        <w:sdtContent>
          <w:r w:rsidR="005C7E9F" w:rsidRPr="00EA1255">
            <w:rPr>
              <w:rFonts w:ascii="Century Gothic" w:hAnsi="Century Gothic"/>
            </w:rPr>
            <w:t>Company Name</w:t>
          </w:r>
        </w:sdtContent>
      </w:sdt>
      <w:r w:rsidR="00EA1255" w:rsidRPr="00EA1255">
        <w:rPr>
          <w:rFonts w:ascii="Century Gothic" w:hAnsi="Century Gothic"/>
        </w:rPr>
        <w:t>: Dawn Productions</w:t>
      </w:r>
    </w:p>
    <w:p w:rsidR="00675FF4" w:rsidRDefault="00675FF4" w:rsidP="005C7E9F">
      <w:pPr>
        <w:rPr>
          <w:rFonts w:ascii="Century Gothic" w:hAnsi="Century Gothic"/>
        </w:rPr>
      </w:pPr>
      <w:r>
        <w:rPr>
          <w:rFonts w:ascii="Century Gothic" w:hAnsi="Century Gothic"/>
        </w:rPr>
        <w:t>City: Baltimore, MD</w:t>
      </w:r>
      <w:bookmarkStart w:id="0" w:name="_GoBack"/>
      <w:bookmarkEnd w:id="0"/>
      <w:r>
        <w:rPr>
          <w:rFonts w:ascii="Century Gothic" w:hAnsi="Century Gothic"/>
        </w:rPr>
        <w:t xml:space="preserve"> </w:t>
      </w:r>
    </w:p>
    <w:p w:rsidR="005C7E9F" w:rsidRPr="00EA1255" w:rsidRDefault="00675FF4" w:rsidP="005C7E9F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1st Reference Telephone:"/>
          <w:tag w:val="1st Reference Telephone:"/>
          <w:id w:val="773053"/>
          <w:placeholder>
            <w:docPart w:val="EF6F48A3C4054370AEEE489F8C83B30D"/>
          </w:placeholder>
          <w:temporary/>
          <w:showingPlcHdr/>
          <w15:appearance w15:val="hidden"/>
        </w:sdtPr>
        <w:sdtEndPr/>
        <w:sdtContent>
          <w:r w:rsidR="005C7E9F" w:rsidRPr="00EA1255">
            <w:rPr>
              <w:rFonts w:ascii="Century Gothic" w:hAnsi="Century Gothic"/>
            </w:rPr>
            <w:t>Telephone</w:t>
          </w:r>
        </w:sdtContent>
      </w:sdt>
      <w:r w:rsidR="008822F3">
        <w:rPr>
          <w:rFonts w:ascii="Century Gothic" w:hAnsi="Century Gothic"/>
        </w:rPr>
        <w:t xml:space="preserve">: </w:t>
      </w:r>
      <w:r w:rsidR="00EC2E8F">
        <w:rPr>
          <w:rFonts w:ascii="Century Gothic" w:hAnsi="Century Gothic"/>
        </w:rPr>
        <w:t>(443)421-5534</w:t>
      </w:r>
    </w:p>
    <w:p w:rsidR="005C7E9F" w:rsidRPr="00EA1255" w:rsidRDefault="005C7E9F" w:rsidP="005C7E9F">
      <w:pPr>
        <w:pStyle w:val="Heading2"/>
        <w:rPr>
          <w:rFonts w:ascii="Century Gothic" w:hAnsi="Century Gothic"/>
        </w:rPr>
      </w:pPr>
      <w:r w:rsidRPr="00EA1255">
        <w:rPr>
          <w:rFonts w:ascii="Century Gothic" w:hAnsi="Century Gothic"/>
        </w:rPr>
        <w:t>Relationship:</w:t>
      </w:r>
      <w:r w:rsidR="00EC2E8F">
        <w:rPr>
          <w:rFonts w:ascii="Century Gothic" w:hAnsi="Century Gothic"/>
        </w:rPr>
        <w:t xml:space="preserve"> Former</w:t>
      </w:r>
      <w:r w:rsidRPr="00EA1255">
        <w:rPr>
          <w:rFonts w:ascii="Century Gothic" w:hAnsi="Century Gothic"/>
        </w:rPr>
        <w:t xml:space="preserve"> </w:t>
      </w:r>
      <w:r w:rsidR="00675FF4">
        <w:rPr>
          <w:rFonts w:ascii="Century Gothic" w:hAnsi="Century Gothic"/>
        </w:rPr>
        <w:t>h</w:t>
      </w:r>
      <w:r w:rsidR="00EC2E8F">
        <w:rPr>
          <w:rFonts w:ascii="Century Gothic" w:hAnsi="Century Gothic"/>
        </w:rPr>
        <w:t xml:space="preserve">igh </w:t>
      </w:r>
      <w:r w:rsidR="00675FF4">
        <w:rPr>
          <w:rFonts w:ascii="Century Gothic" w:hAnsi="Century Gothic"/>
        </w:rPr>
        <w:t>s</w:t>
      </w:r>
      <w:r w:rsidR="00EC2E8F">
        <w:rPr>
          <w:rFonts w:ascii="Century Gothic" w:hAnsi="Century Gothic"/>
        </w:rPr>
        <w:t>chool theater teacher</w:t>
      </w:r>
    </w:p>
    <w:p w:rsidR="005C7E9F" w:rsidRPr="00EA1255" w:rsidRDefault="00F47FC7" w:rsidP="005C7E9F">
      <w:pPr>
        <w:rPr>
          <w:rFonts w:ascii="Century Gothic" w:hAnsi="Century Gothic"/>
        </w:rPr>
      </w:pPr>
      <w:r>
        <w:rPr>
          <w:rFonts w:ascii="Century Gothic" w:hAnsi="Century Gothic"/>
        </w:rPr>
        <w:t>Gunner Welsh</w:t>
      </w:r>
    </w:p>
    <w:p w:rsidR="005C7E9F" w:rsidRPr="00EA1255" w:rsidRDefault="00675FF4" w:rsidP="005C7E9F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2nd Reference Title:"/>
          <w:tag w:val="2nd Reference Title:"/>
          <w:id w:val="-1045913485"/>
          <w:placeholder>
            <w:docPart w:val="4D42F2399F64473A8DEC5398DE9E94DC"/>
          </w:placeholder>
          <w:temporary/>
          <w:showingPlcHdr/>
          <w15:appearance w15:val="hidden"/>
        </w:sdtPr>
        <w:sdtEndPr/>
        <w:sdtContent>
          <w:r w:rsidR="005C7E9F" w:rsidRPr="00EA1255">
            <w:rPr>
              <w:rFonts w:ascii="Century Gothic" w:hAnsi="Century Gothic"/>
            </w:rPr>
            <w:t>Title</w:t>
          </w:r>
        </w:sdtContent>
      </w:sdt>
      <w:r w:rsidR="00F47FC7">
        <w:rPr>
          <w:rFonts w:ascii="Century Gothic" w:hAnsi="Century Gothic"/>
        </w:rPr>
        <w:t>:</w:t>
      </w:r>
      <w:r w:rsidR="008822F3">
        <w:rPr>
          <w:rFonts w:ascii="Century Gothic" w:hAnsi="Century Gothic"/>
        </w:rPr>
        <w:t xml:space="preserve"> </w:t>
      </w:r>
      <w:r w:rsidR="00F47FC7">
        <w:rPr>
          <w:rFonts w:ascii="Century Gothic" w:hAnsi="Century Gothic"/>
        </w:rPr>
        <w:t>Branch Manager</w:t>
      </w:r>
    </w:p>
    <w:p w:rsidR="005C7E9F" w:rsidRPr="00EA1255" w:rsidRDefault="00675FF4" w:rsidP="005C7E9F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2nd Reference Company Name:"/>
          <w:tag w:val="2nd Reference Company Name:"/>
          <w:id w:val="-1010290982"/>
          <w:placeholder>
            <w:docPart w:val="6B82C0B4005E4E1E96874E1DED90A39D"/>
          </w:placeholder>
          <w:temporary/>
          <w:showingPlcHdr/>
          <w15:appearance w15:val="hidden"/>
        </w:sdtPr>
        <w:sdtEndPr/>
        <w:sdtContent>
          <w:r w:rsidR="005C7E9F" w:rsidRPr="00EA1255">
            <w:rPr>
              <w:rFonts w:ascii="Century Gothic" w:hAnsi="Century Gothic"/>
            </w:rPr>
            <w:t>Company Name</w:t>
          </w:r>
        </w:sdtContent>
      </w:sdt>
      <w:r w:rsidR="008822F3">
        <w:rPr>
          <w:rFonts w:ascii="Century Gothic" w:hAnsi="Century Gothic"/>
        </w:rPr>
        <w:t>:</w:t>
      </w:r>
      <w:r w:rsidR="008822F3" w:rsidRPr="008822F3">
        <w:rPr>
          <w:rFonts w:ascii="Century Gothic" w:hAnsi="Century Gothic"/>
        </w:rPr>
        <w:t xml:space="preserve"> </w:t>
      </w:r>
      <w:r w:rsidR="008822F3">
        <w:rPr>
          <w:rFonts w:ascii="Century Gothic" w:hAnsi="Century Gothic"/>
        </w:rPr>
        <w:t>Enterprise Rent-a-Car</w:t>
      </w:r>
    </w:p>
    <w:p w:rsidR="005C7E9F" w:rsidRPr="00EA1255" w:rsidRDefault="008822F3" w:rsidP="005C7E9F">
      <w:pPr>
        <w:rPr>
          <w:rFonts w:ascii="Century Gothic" w:hAnsi="Century Gothic"/>
        </w:rPr>
      </w:pPr>
      <w:r>
        <w:rPr>
          <w:rFonts w:ascii="Century Gothic" w:hAnsi="Century Gothic"/>
        </w:rPr>
        <w:t>City: Wheaton, MD</w:t>
      </w:r>
    </w:p>
    <w:p w:rsidR="005C7E9F" w:rsidRPr="00EA1255" w:rsidRDefault="00675FF4" w:rsidP="005C7E9F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2nd Reference Telephone:"/>
          <w:tag w:val="2nd Reference Telephone:"/>
          <w:id w:val="1604765373"/>
          <w:placeholder>
            <w:docPart w:val="12AD1F18FAE04042A43E52A40404AFDA"/>
          </w:placeholder>
          <w:temporary/>
          <w:showingPlcHdr/>
          <w15:appearance w15:val="hidden"/>
        </w:sdtPr>
        <w:sdtEndPr/>
        <w:sdtContent>
          <w:r w:rsidR="005C7E9F" w:rsidRPr="00EA1255">
            <w:rPr>
              <w:rFonts w:ascii="Century Gothic" w:hAnsi="Century Gothic"/>
            </w:rPr>
            <w:t>Telephone</w:t>
          </w:r>
        </w:sdtContent>
      </w:sdt>
      <w:r w:rsidR="008822F3">
        <w:rPr>
          <w:rFonts w:ascii="Century Gothic" w:hAnsi="Century Gothic"/>
        </w:rPr>
        <w:t>: (301) 221-3999</w:t>
      </w:r>
    </w:p>
    <w:p w:rsidR="005C7E9F" w:rsidRPr="00EA1255" w:rsidRDefault="005C7E9F" w:rsidP="005C7E9F">
      <w:pPr>
        <w:pStyle w:val="Heading2"/>
        <w:rPr>
          <w:rFonts w:ascii="Century Gothic" w:hAnsi="Century Gothic"/>
        </w:rPr>
      </w:pPr>
      <w:r w:rsidRPr="00EA1255">
        <w:rPr>
          <w:rFonts w:ascii="Century Gothic" w:hAnsi="Century Gothic"/>
        </w:rPr>
        <w:t>Relat</w:t>
      </w:r>
      <w:r w:rsidR="008822F3">
        <w:rPr>
          <w:rFonts w:ascii="Century Gothic" w:hAnsi="Century Gothic"/>
        </w:rPr>
        <w:t>ionship: Former Boss</w:t>
      </w:r>
    </w:p>
    <w:p w:rsidR="005C7E9F" w:rsidRPr="00EA1255" w:rsidRDefault="008822F3" w:rsidP="005C7E9F">
      <w:pPr>
        <w:rPr>
          <w:rFonts w:ascii="Century Gothic" w:hAnsi="Century Gothic"/>
        </w:rPr>
      </w:pPr>
      <w:r>
        <w:rPr>
          <w:rFonts w:ascii="Century Gothic" w:hAnsi="Century Gothic"/>
        </w:rPr>
        <w:t>Pat</w:t>
      </w:r>
      <w:r w:rsidR="00675FF4">
        <w:rPr>
          <w:rFonts w:ascii="Century Gothic" w:hAnsi="Century Gothic"/>
        </w:rPr>
        <w:t>rick</w:t>
      </w:r>
      <w:r>
        <w:rPr>
          <w:rFonts w:ascii="Century Gothic" w:hAnsi="Century Gothic"/>
        </w:rPr>
        <w:t xml:space="preserve"> Pa</w:t>
      </w:r>
      <w:r w:rsidR="00675FF4">
        <w:rPr>
          <w:rFonts w:ascii="Century Gothic" w:hAnsi="Century Gothic"/>
        </w:rPr>
        <w:t>gano</w:t>
      </w:r>
    </w:p>
    <w:p w:rsidR="005C7E9F" w:rsidRPr="00EA1255" w:rsidRDefault="00675FF4" w:rsidP="005C7E9F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3rd Reference Title:"/>
          <w:tag w:val="3rd Reference Title:"/>
          <w:id w:val="1597518207"/>
          <w:placeholder>
            <w:docPart w:val="1FD50F45A02D4D18A4F05B60C3DC33D4"/>
          </w:placeholder>
          <w:temporary/>
          <w:showingPlcHdr/>
          <w15:appearance w15:val="hidden"/>
        </w:sdtPr>
        <w:sdtEndPr/>
        <w:sdtContent>
          <w:r w:rsidR="005C7E9F" w:rsidRPr="00EA1255">
            <w:rPr>
              <w:rFonts w:ascii="Century Gothic" w:hAnsi="Century Gothic"/>
            </w:rPr>
            <w:t>Title</w:t>
          </w:r>
        </w:sdtContent>
      </w:sdt>
      <w:r>
        <w:rPr>
          <w:rFonts w:ascii="Century Gothic" w:hAnsi="Century Gothic"/>
        </w:rPr>
        <w:t>: College Professor</w:t>
      </w:r>
    </w:p>
    <w:p w:rsidR="005C7E9F" w:rsidRPr="00EA1255" w:rsidRDefault="00675FF4" w:rsidP="005C7E9F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3rd Reference Company Name:"/>
          <w:tag w:val="3rd Reference Company Name:"/>
          <w:id w:val="683876775"/>
          <w:placeholder>
            <w:docPart w:val="11074BCCF0C146C29EBE8E83AF1C53CD"/>
          </w:placeholder>
          <w:temporary/>
          <w:showingPlcHdr/>
          <w15:appearance w15:val="hidden"/>
        </w:sdtPr>
        <w:sdtEndPr/>
        <w:sdtContent>
          <w:r w:rsidR="005C7E9F" w:rsidRPr="00EA1255">
            <w:rPr>
              <w:rFonts w:ascii="Century Gothic" w:hAnsi="Century Gothic"/>
            </w:rPr>
            <w:t>Company Name</w:t>
          </w:r>
        </w:sdtContent>
      </w:sdt>
      <w:r>
        <w:rPr>
          <w:rFonts w:ascii="Century Gothic" w:hAnsi="Century Gothic"/>
        </w:rPr>
        <w:t>: Howard Community College</w:t>
      </w:r>
    </w:p>
    <w:p w:rsidR="005C7E9F" w:rsidRPr="00EA1255" w:rsidRDefault="00675FF4" w:rsidP="005C7E9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City: Columbia, MD </w:t>
      </w:r>
    </w:p>
    <w:p w:rsidR="005C7E9F" w:rsidRPr="00EA1255" w:rsidRDefault="00675FF4" w:rsidP="005C7E9F">
      <w:pPr>
        <w:rPr>
          <w:rFonts w:ascii="Century Gothic" w:hAnsi="Century Gothic"/>
        </w:rPr>
      </w:pPr>
      <w:sdt>
        <w:sdtPr>
          <w:rPr>
            <w:rFonts w:ascii="Century Gothic" w:hAnsi="Century Gothic"/>
          </w:rPr>
          <w:alias w:val="3rd Reference Email:"/>
          <w:tag w:val="3rd Reference Email:"/>
          <w:id w:val="1246680163"/>
          <w:placeholder>
            <w:docPart w:val="1EE49A3B9CC74F61804693840DDF2F4D"/>
          </w:placeholder>
          <w:temporary/>
          <w:showingPlcHdr/>
          <w15:appearance w15:val="hidden"/>
        </w:sdtPr>
        <w:sdtEndPr/>
        <w:sdtContent>
          <w:r w:rsidR="005C7E9F" w:rsidRPr="00EA1255">
            <w:rPr>
              <w:rFonts w:ascii="Century Gothic" w:hAnsi="Century Gothic"/>
            </w:rPr>
            <w:t>Email</w:t>
          </w:r>
        </w:sdtContent>
      </w:sdt>
      <w:r>
        <w:rPr>
          <w:rFonts w:ascii="Century Gothic" w:hAnsi="Century Gothic"/>
        </w:rPr>
        <w:t>: Ppagano@hcc.edu</w:t>
      </w:r>
    </w:p>
    <w:p w:rsidR="00100722" w:rsidRPr="00EA1255" w:rsidRDefault="005C7E9F" w:rsidP="00100722">
      <w:pPr>
        <w:pStyle w:val="Heading2"/>
        <w:rPr>
          <w:rFonts w:ascii="Century Gothic" w:hAnsi="Century Gothic"/>
        </w:rPr>
      </w:pPr>
      <w:r w:rsidRPr="00EA1255">
        <w:rPr>
          <w:rFonts w:ascii="Century Gothic" w:hAnsi="Century Gothic"/>
        </w:rPr>
        <w:t xml:space="preserve">Relationship: </w:t>
      </w:r>
      <w:r w:rsidR="00675FF4">
        <w:rPr>
          <w:rFonts w:ascii="Century Gothic" w:hAnsi="Century Gothic"/>
        </w:rPr>
        <w:t>College Professor</w:t>
      </w:r>
    </w:p>
    <w:sectPr w:rsidR="00100722" w:rsidRPr="00EA1255" w:rsidSect="006B7BE3">
      <w:footerReference w:type="default" r:id="rId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551" w:rsidRDefault="002D7551" w:rsidP="006B7BE3">
      <w:r>
        <w:separator/>
      </w:r>
    </w:p>
  </w:endnote>
  <w:endnote w:type="continuationSeparator" w:id="0">
    <w:p w:rsidR="002D7551" w:rsidRDefault="002D7551" w:rsidP="006B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618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BE3" w:rsidRDefault="006B7BE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7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551" w:rsidRDefault="002D7551" w:rsidP="006B7BE3">
      <w:r>
        <w:separator/>
      </w:r>
    </w:p>
  </w:footnote>
  <w:footnote w:type="continuationSeparator" w:id="0">
    <w:p w:rsidR="002D7551" w:rsidRDefault="002D7551" w:rsidP="006B7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51"/>
    <w:rsid w:val="0009046F"/>
    <w:rsid w:val="000E7EB9"/>
    <w:rsid w:val="00100722"/>
    <w:rsid w:val="0013072F"/>
    <w:rsid w:val="001463AC"/>
    <w:rsid w:val="001A6D23"/>
    <w:rsid w:val="00293B83"/>
    <w:rsid w:val="002C2F20"/>
    <w:rsid w:val="002D7551"/>
    <w:rsid w:val="0039318F"/>
    <w:rsid w:val="0053595F"/>
    <w:rsid w:val="005C7E9F"/>
    <w:rsid w:val="00675FF4"/>
    <w:rsid w:val="00681DFC"/>
    <w:rsid w:val="006A3CE7"/>
    <w:rsid w:val="006B7BE3"/>
    <w:rsid w:val="00867DEA"/>
    <w:rsid w:val="008822F3"/>
    <w:rsid w:val="00B424CB"/>
    <w:rsid w:val="00C708DB"/>
    <w:rsid w:val="00D13D45"/>
    <w:rsid w:val="00D738D2"/>
    <w:rsid w:val="00EA1255"/>
    <w:rsid w:val="00EC2E8F"/>
    <w:rsid w:val="00F4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57257"/>
  <w15:chartTrackingRefBased/>
  <w15:docId w15:val="{C0771FB6-7C01-4BE8-84A1-05F3CEBF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EB9"/>
  </w:style>
  <w:style w:type="paragraph" w:styleId="Heading1">
    <w:name w:val="heading 1"/>
    <w:basedOn w:val="Normal"/>
    <w:link w:val="Heading1Char"/>
    <w:uiPriority w:val="9"/>
    <w:qFormat/>
    <w:rsid w:val="005C7E9F"/>
    <w:pPr>
      <w:spacing w:before="120" w:after="240"/>
      <w:outlineLvl w:val="0"/>
    </w:pPr>
    <w:rPr>
      <w:rFonts w:asciiTheme="majorHAnsi" w:eastAsia="Times New Roman" w:hAnsiTheme="majorHAnsi" w:cs="Times New Roman"/>
      <w:b/>
      <w:small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9F"/>
    <w:pPr>
      <w:spacing w:before="200" w:after="480"/>
      <w:outlineLvl w:val="1"/>
    </w:pPr>
    <w:rPr>
      <w:rFonts w:eastAsia="Times New Roman"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E3"/>
    <w:rPr>
      <w:rFonts w:asciiTheme="majorHAnsi" w:eastAsia="Times New Roman" w:hAnsiTheme="majorHAnsi" w:cs="Times New Roman"/>
      <w:b/>
      <w:small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BE3"/>
    <w:rPr>
      <w:rFonts w:eastAsia="Times New Roman" w:cs="Times New Roman"/>
    </w:rPr>
  </w:style>
  <w:style w:type="paragraph" w:customStyle="1" w:styleId="ContactInfo">
    <w:name w:val="Contact Info"/>
    <w:basedOn w:val="Normal"/>
    <w:link w:val="ContactInfoChar"/>
    <w:uiPriority w:val="2"/>
    <w:qFormat/>
    <w:rsid w:val="005C7E9F"/>
    <w:pPr>
      <w:jc w:val="right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B7BE3"/>
  </w:style>
  <w:style w:type="character" w:customStyle="1" w:styleId="ContactInfoChar">
    <w:name w:val="Contact Info Char"/>
    <w:basedOn w:val="DefaultParagraphFont"/>
    <w:link w:val="ContactInfo"/>
    <w:uiPriority w:val="2"/>
    <w:rsid w:val="006B7BE3"/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B7BE3"/>
  </w:style>
  <w:style w:type="paragraph" w:styleId="Title">
    <w:name w:val="Title"/>
    <w:basedOn w:val="Normal"/>
    <w:link w:val="TitleChar"/>
    <w:uiPriority w:val="1"/>
    <w:qFormat/>
    <w:rsid w:val="006B7BE3"/>
    <w:pPr>
      <w:contextualSpacing/>
      <w:jc w:val="right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B7BE3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09046F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B7BE3"/>
  </w:style>
  <w:style w:type="character" w:customStyle="1" w:styleId="FooterChar">
    <w:name w:val="Footer Char"/>
    <w:basedOn w:val="DefaultParagraphFont"/>
    <w:link w:val="Footer"/>
    <w:uiPriority w:val="99"/>
    <w:rsid w:val="006B7BE3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B7BE3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B7BE3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9046F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046F"/>
    <w:rPr>
      <w:b/>
      <w:bCs/>
      <w:caps w:val="0"/>
      <w:smallCaps/>
      <w:color w:val="244061" w:themeColor="accent1" w:themeShade="8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046F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046F"/>
    <w:rPr>
      <w:i/>
      <w:iCs/>
      <w:color w:val="244061" w:themeColor="accent1" w:themeShade="80"/>
    </w:rPr>
  </w:style>
  <w:style w:type="paragraph" w:styleId="BlockText">
    <w:name w:val="Block Text"/>
    <w:basedOn w:val="Normal"/>
    <w:uiPriority w:val="99"/>
    <w:semiHidden/>
    <w:unhideWhenUsed/>
    <w:rsid w:val="0009046F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72F"/>
    <w:pPr>
      <w:spacing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2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2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3072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3072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3072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3072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072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2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2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72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072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072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0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072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3072F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3072F"/>
    <w:rPr>
      <w:color w:val="800080" w:themeColor="followedHyperlink"/>
      <w:sz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072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072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72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3072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72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72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3072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3072F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3072F"/>
    <w:rPr>
      <w:color w:val="0000FF" w:themeColor="hyperlink"/>
      <w:sz w:val="22"/>
      <w:u w:val="single"/>
    </w:rPr>
  </w:style>
  <w:style w:type="paragraph" w:styleId="MacroText">
    <w:name w:val="macro"/>
    <w:link w:val="MacroTextChar"/>
    <w:uiPriority w:val="99"/>
    <w:semiHidden/>
    <w:unhideWhenUsed/>
    <w:rsid w:val="001307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3072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3072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072F"/>
    <w:rPr>
      <w:rFonts w:ascii="Consolas" w:hAnsi="Consolas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2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2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helton1693\AppData\Roaming\Microsoft\Templates\Resume%20referenc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564ECAFBA6402483C3F972A55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3C006-8FEC-4F80-8CB9-09C8184CB648}"/>
      </w:docPartPr>
      <w:docPartBody>
        <w:p w:rsidR="00000000" w:rsidRDefault="004F0B71">
          <w:pPr>
            <w:pStyle w:val="0F564ECAFBA6402483C3F972A558C5C8"/>
          </w:pPr>
          <w:r>
            <w:t>Title</w:t>
          </w:r>
        </w:p>
      </w:docPartBody>
    </w:docPart>
    <w:docPart>
      <w:docPartPr>
        <w:name w:val="C4C0FC82B6D246E7819A3B05442F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EF7A6-77A0-4D52-A081-8FA94F747F29}"/>
      </w:docPartPr>
      <w:docPartBody>
        <w:p w:rsidR="00000000" w:rsidRDefault="004F0B71">
          <w:pPr>
            <w:pStyle w:val="C4C0FC82B6D246E7819A3B05442F20C3"/>
          </w:pPr>
          <w:r>
            <w:t>Company Name</w:t>
          </w:r>
        </w:p>
      </w:docPartBody>
    </w:docPart>
    <w:docPart>
      <w:docPartPr>
        <w:name w:val="EF6F48A3C4054370AEEE489F8C83B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4D2E4-9B74-4EC0-B62B-877522A55E34}"/>
      </w:docPartPr>
      <w:docPartBody>
        <w:p w:rsidR="00000000" w:rsidRDefault="004F0B71">
          <w:pPr>
            <w:pStyle w:val="EF6F48A3C4054370AEEE489F8C83B30D"/>
          </w:pPr>
          <w:r>
            <w:t>Telephone</w:t>
          </w:r>
        </w:p>
      </w:docPartBody>
    </w:docPart>
    <w:docPart>
      <w:docPartPr>
        <w:name w:val="4D42F2399F64473A8DEC5398DE9E9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3B8C6-2200-4844-9A13-A8DDE78550A4}"/>
      </w:docPartPr>
      <w:docPartBody>
        <w:p w:rsidR="00000000" w:rsidRDefault="004F0B71">
          <w:pPr>
            <w:pStyle w:val="4D42F2399F64473A8DEC5398DE9E94DC"/>
          </w:pPr>
          <w:r>
            <w:t>Title</w:t>
          </w:r>
        </w:p>
      </w:docPartBody>
    </w:docPart>
    <w:docPart>
      <w:docPartPr>
        <w:name w:val="6B82C0B4005E4E1E96874E1DED90A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4E058-A951-4BD1-AFE3-CECD1C896FDB}"/>
      </w:docPartPr>
      <w:docPartBody>
        <w:p w:rsidR="00000000" w:rsidRDefault="004F0B71">
          <w:pPr>
            <w:pStyle w:val="6B82C0B4005E4E1E96874E1DED90A39D"/>
          </w:pPr>
          <w:r>
            <w:t>Company Name</w:t>
          </w:r>
        </w:p>
      </w:docPartBody>
    </w:docPart>
    <w:docPart>
      <w:docPartPr>
        <w:name w:val="12AD1F18FAE04042A43E52A40404A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6AE66-2B6B-4D12-AE46-F640759A832C}"/>
      </w:docPartPr>
      <w:docPartBody>
        <w:p w:rsidR="00000000" w:rsidRDefault="004F0B71">
          <w:pPr>
            <w:pStyle w:val="12AD1F18FAE04042A43E52A40404AFDA"/>
          </w:pPr>
          <w:r>
            <w:t>Telephone</w:t>
          </w:r>
        </w:p>
      </w:docPartBody>
    </w:docPart>
    <w:docPart>
      <w:docPartPr>
        <w:name w:val="1FD50F45A02D4D18A4F05B60C3DC3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E0537-1B59-4F81-B255-C047FAEEA6C0}"/>
      </w:docPartPr>
      <w:docPartBody>
        <w:p w:rsidR="00000000" w:rsidRDefault="004F0B71">
          <w:pPr>
            <w:pStyle w:val="1FD50F45A02D4D18A4F05B60C3DC33D4"/>
          </w:pPr>
          <w:r>
            <w:t>Title</w:t>
          </w:r>
        </w:p>
      </w:docPartBody>
    </w:docPart>
    <w:docPart>
      <w:docPartPr>
        <w:name w:val="11074BCCF0C146C29EBE8E83AF1C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8D258-C3D2-4381-BDC7-F3662E5F06B1}"/>
      </w:docPartPr>
      <w:docPartBody>
        <w:p w:rsidR="00000000" w:rsidRDefault="004F0B71">
          <w:pPr>
            <w:pStyle w:val="11074BCCF0C146C29EBE8E83AF1C53CD"/>
          </w:pPr>
          <w:r>
            <w:t>Company Name</w:t>
          </w:r>
        </w:p>
      </w:docPartBody>
    </w:docPart>
    <w:docPart>
      <w:docPartPr>
        <w:name w:val="1EE49A3B9CC74F61804693840DDF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B0D97-34CE-4728-9ED5-A269ECA480CE}"/>
      </w:docPartPr>
      <w:docPartBody>
        <w:p w:rsidR="00000000" w:rsidRDefault="004F0B71">
          <w:pPr>
            <w:pStyle w:val="1EE49A3B9CC74F61804693840DDF2F4D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71"/>
    <w:rsid w:val="004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61F23AA67C435088CD6D3368ABFDAD">
    <w:name w:val="1761F23AA67C435088CD6D3368ABFDAD"/>
  </w:style>
  <w:style w:type="paragraph" w:customStyle="1" w:styleId="0B1419652C2D418DADA5503BA3537E61">
    <w:name w:val="0B1419652C2D418DADA5503BA3537E61"/>
  </w:style>
  <w:style w:type="paragraph" w:customStyle="1" w:styleId="9AC101C503EE4C6285E093140EC7EFEF">
    <w:name w:val="9AC101C503EE4C6285E093140EC7EFEF"/>
  </w:style>
  <w:style w:type="paragraph" w:customStyle="1" w:styleId="A9154F2E757944D7A21B093DAAC8AED1">
    <w:name w:val="A9154F2E757944D7A21B093DAAC8AED1"/>
  </w:style>
  <w:style w:type="paragraph" w:customStyle="1" w:styleId="2CD2C09F98B247F897D098A54D1F32FF">
    <w:name w:val="2CD2C09F98B247F897D098A54D1F32FF"/>
  </w:style>
  <w:style w:type="paragraph" w:customStyle="1" w:styleId="AC1DABE2E5CD4E10824DDEB2520264D9">
    <w:name w:val="AC1DABE2E5CD4E10824DDEB2520264D9"/>
  </w:style>
  <w:style w:type="paragraph" w:customStyle="1" w:styleId="0F564ECAFBA6402483C3F972A558C5C8">
    <w:name w:val="0F564ECAFBA6402483C3F972A558C5C8"/>
  </w:style>
  <w:style w:type="paragraph" w:customStyle="1" w:styleId="C4C0FC82B6D246E7819A3B05442F20C3">
    <w:name w:val="C4C0FC82B6D246E7819A3B05442F20C3"/>
  </w:style>
  <w:style w:type="paragraph" w:customStyle="1" w:styleId="6EECC8C1827E4143A153C25B054B1089">
    <w:name w:val="6EECC8C1827E4143A153C25B054B1089"/>
  </w:style>
  <w:style w:type="paragraph" w:customStyle="1" w:styleId="34ACEBC348884F839B47168BB1D4A001">
    <w:name w:val="34ACEBC348884F839B47168BB1D4A001"/>
  </w:style>
  <w:style w:type="paragraph" w:customStyle="1" w:styleId="EF6F48A3C4054370AEEE489F8C83B30D">
    <w:name w:val="EF6F48A3C4054370AEEE489F8C83B30D"/>
  </w:style>
  <w:style w:type="paragraph" w:customStyle="1" w:styleId="06D753452A074E4FB0F1E1045C753737">
    <w:name w:val="06D753452A074E4FB0F1E1045C753737"/>
  </w:style>
  <w:style w:type="paragraph" w:customStyle="1" w:styleId="C3153AA8C6A64A87A60D942CEEE104AB">
    <w:name w:val="C3153AA8C6A64A87A60D942CEEE104AB"/>
  </w:style>
  <w:style w:type="paragraph" w:customStyle="1" w:styleId="18E6116F1FAB4FD6B682EDFC151853BD">
    <w:name w:val="18E6116F1FAB4FD6B682EDFC151853BD"/>
  </w:style>
  <w:style w:type="paragraph" w:customStyle="1" w:styleId="56586773F56643A9973333FB985338EA">
    <w:name w:val="56586773F56643A9973333FB985338EA"/>
  </w:style>
  <w:style w:type="paragraph" w:customStyle="1" w:styleId="50559593845D45D6B7C5D2BA023C798A">
    <w:name w:val="50559593845D45D6B7C5D2BA023C798A"/>
  </w:style>
  <w:style w:type="paragraph" w:customStyle="1" w:styleId="4D42F2399F64473A8DEC5398DE9E94DC">
    <w:name w:val="4D42F2399F64473A8DEC5398DE9E94DC"/>
  </w:style>
  <w:style w:type="paragraph" w:customStyle="1" w:styleId="6B82C0B4005E4E1E96874E1DED90A39D">
    <w:name w:val="6B82C0B4005E4E1E96874E1DED90A39D"/>
  </w:style>
  <w:style w:type="paragraph" w:customStyle="1" w:styleId="34BD28F37E9D48C591B79C162EDE1C6B">
    <w:name w:val="34BD28F37E9D48C591B79C162EDE1C6B"/>
  </w:style>
  <w:style w:type="paragraph" w:customStyle="1" w:styleId="B602A7A4E0A64F739DEC17CE04E7F34E">
    <w:name w:val="B602A7A4E0A64F739DEC17CE04E7F34E"/>
  </w:style>
  <w:style w:type="paragraph" w:customStyle="1" w:styleId="12AD1F18FAE04042A43E52A40404AFDA">
    <w:name w:val="12AD1F18FAE04042A43E52A40404AFDA"/>
  </w:style>
  <w:style w:type="paragraph" w:customStyle="1" w:styleId="6441EDF94B144AD8B276743FE9FF7EE0">
    <w:name w:val="6441EDF94B144AD8B276743FE9FF7EE0"/>
  </w:style>
  <w:style w:type="paragraph" w:customStyle="1" w:styleId="CE5522267CF546EB8D7E21067057076C">
    <w:name w:val="CE5522267CF546EB8D7E21067057076C"/>
  </w:style>
  <w:style w:type="paragraph" w:customStyle="1" w:styleId="B90632970E114F89ADD6641606AD83A0">
    <w:name w:val="B90632970E114F89ADD6641606AD83A0"/>
  </w:style>
  <w:style w:type="paragraph" w:customStyle="1" w:styleId="72A9BC2A240C45AEA7170B4EA04F1B19">
    <w:name w:val="72A9BC2A240C45AEA7170B4EA04F1B19"/>
  </w:style>
  <w:style w:type="paragraph" w:customStyle="1" w:styleId="0B016BBB0BD74473B0F13D9E5496470B">
    <w:name w:val="0B016BBB0BD74473B0F13D9E5496470B"/>
  </w:style>
  <w:style w:type="paragraph" w:customStyle="1" w:styleId="1FD50F45A02D4D18A4F05B60C3DC33D4">
    <w:name w:val="1FD50F45A02D4D18A4F05B60C3DC33D4"/>
  </w:style>
  <w:style w:type="paragraph" w:customStyle="1" w:styleId="11074BCCF0C146C29EBE8E83AF1C53CD">
    <w:name w:val="11074BCCF0C146C29EBE8E83AF1C53CD"/>
  </w:style>
  <w:style w:type="paragraph" w:customStyle="1" w:styleId="B7BE9B9843C4416088780EA6B24294CB">
    <w:name w:val="B7BE9B9843C4416088780EA6B24294CB"/>
  </w:style>
  <w:style w:type="paragraph" w:customStyle="1" w:styleId="8329056674724EC893529BC5C46488EB">
    <w:name w:val="8329056674724EC893529BC5C46488EB"/>
  </w:style>
  <w:style w:type="paragraph" w:customStyle="1" w:styleId="B9B09A5690FA492B8F1229799958F6FF">
    <w:name w:val="B9B09A5690FA492B8F1229799958F6FF"/>
  </w:style>
  <w:style w:type="paragraph" w:customStyle="1" w:styleId="1EE49A3B9CC74F61804693840DDF2F4D">
    <w:name w:val="1EE49A3B9CC74F61804693840DDF2F4D"/>
  </w:style>
  <w:style w:type="paragraph" w:customStyle="1" w:styleId="A7FC9DC894BD4B83A136742E0A4E78DD">
    <w:name w:val="A7FC9DC894BD4B83A136742E0A4E78DD"/>
  </w:style>
  <w:style w:type="paragraph" w:customStyle="1" w:styleId="12105EE98F5F4AA0845F5BA3E706133D">
    <w:name w:val="12105EE98F5F4AA0845F5BA3E706133D"/>
  </w:style>
  <w:style w:type="paragraph" w:customStyle="1" w:styleId="2713917F00464EBC84F55C51311C9554">
    <w:name w:val="2713917F00464EBC84F55C51311C9554"/>
  </w:style>
  <w:style w:type="paragraph" w:customStyle="1" w:styleId="48AFC00F43B9411084CAABCDF5FD366D">
    <w:name w:val="48AFC00F43B9411084CAABCDF5FD366D"/>
    <w:rsid w:val="004F0B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references</Template>
  <TotalTime>55</TotalTime>
  <Pages>1</Pages>
  <Words>80</Words>
  <Characters>508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Shelton, Michael</dc:creator>
  <cp:keywords/>
  <dc:description/>
  <cp:lastModifiedBy>Shelton, Michael</cp:lastModifiedBy>
  <cp:revision>1</cp:revision>
  <dcterms:created xsi:type="dcterms:W3CDTF">2019-05-17T00:24:00Z</dcterms:created>
  <dcterms:modified xsi:type="dcterms:W3CDTF">2019-05-17T01:28:00Z</dcterms:modified>
</cp:coreProperties>
</file>