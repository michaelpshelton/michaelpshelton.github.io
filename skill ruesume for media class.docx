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7B4404" w:rsidP="007B4404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5E05B5B2D31477A948A51843D27929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:rsidR="00E97E37" w:rsidRDefault="00E97E37" w:rsidP="00E97E37">
                  <w:r>
                    <w:t>Computer – MS Office suite, Adobe Photoshop, Final Cut Pro</w:t>
                  </w:r>
                  <w:r>
                    <w:t>.</w:t>
                  </w:r>
                </w:p>
                <w:p w:rsidR="00E97E37" w:rsidRDefault="00E97E37" w:rsidP="00E97E37">
                  <w:r>
                    <w:t>Communication - Strategic planning, public speaking, written and verbal, negotiation, Presentation</w:t>
                  </w:r>
                </w:p>
                <w:p w:rsidR="00E97E37" w:rsidRDefault="00E97E37" w:rsidP="00E97E37">
                  <w:r>
                    <w:t xml:space="preserve">Customer Service- Assisting customers as needed for ease of shopping experience, greeting and, neatly package and distribute stock to sales floor. </w:t>
                  </w:r>
                </w:p>
                <w:p w:rsidR="00E97E37" w:rsidRPr="004F2A79" w:rsidRDefault="00E97E37" w:rsidP="00E97E37">
                  <w:r>
                    <w:t>Broadcasting – Lighting, Camera and Sound</w:t>
                  </w:r>
                </w:p>
                <w:p w:rsidR="00184664" w:rsidRPr="00A85B6F" w:rsidRDefault="00184664" w:rsidP="00E97E37">
                  <w:pPr>
                    <w:pStyle w:val="Heading3"/>
                    <w:ind w:left="720"/>
                    <w:jc w:val="both"/>
                  </w:pPr>
                </w:p>
              </w:tc>
            </w:tr>
            <w:tr w:rsidR="00184664" w:rsidRPr="00A85B6F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7B4404" w:rsidP="007B4404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5DCD263E95C4046AA3806CE6A5D94B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84664" w:rsidRPr="00A85B6F" w:rsidRDefault="007B4404" w:rsidP="007B4404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287256568"/>
                      <w:placeholder>
                        <w:docPart w:val="65FF427E7BFC48D892FC8F3E8A1873A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Job Title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1443026557"/>
                      <w:placeholder>
                        <w:docPart w:val="7BADB4B4E73A44ABB10D77B5CEBD2D5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Company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500858531"/>
                      <w:placeholder>
                        <w:docPart w:val="1D9BEA18B39E4BEF8EB52E1724D7ACA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3CAB727FA1344357929E3CA0824BC10C"/>
                    </w:placeholder>
                    <w:temporary/>
                    <w:showingPlcHdr/>
                    <w15:appearance w15:val="hidden"/>
                  </w:sdtPr>
                  <w:sdtContent>
                    <w:p w:rsidR="00184664" w:rsidRPr="00A85B6F" w:rsidRDefault="00184664" w:rsidP="007B4404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184664" w:rsidRPr="00A85B6F" w:rsidRDefault="007B4404" w:rsidP="007B4404">
                  <w:pPr>
                    <w:pStyle w:val="Heading3"/>
                  </w:pPr>
                  <w:sdt>
                    <w:sdtPr>
                      <w:alias w:val="Enter job title:"/>
                      <w:tag w:val="Enter job title:"/>
                      <w:id w:val="-1144666139"/>
                      <w:placeholder>
                        <w:docPart w:val="4BA8D5824E64437DA0E594CFD2A57C6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Job Title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company:"/>
                      <w:tag w:val="Enter company:"/>
                      <w:id w:val="376904949"/>
                      <w:placeholder>
                        <w:docPart w:val="2D34455889604866AC2A583AFFE175A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Company</w:t>
                      </w:r>
                    </w:sdtContent>
                  </w:sdt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sdt>
                    <w:sdtPr>
                      <w:alias w:val="Enter dates from-to:"/>
                      <w:tag w:val="Enter dates from-to:"/>
                      <w:id w:val="918368268"/>
                      <w:placeholder>
                        <w:docPart w:val="C40BFFE2EC42495BB9FFF1703DEE1E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763961407"/>
                    <w:placeholder>
                      <w:docPart w:val="1E352433B1BC438CA96EBD2006F6C8F3"/>
                    </w:placeholder>
                    <w:temporary/>
                    <w:showingPlcHdr/>
                    <w15:appearance w15:val="hidden"/>
                  </w:sdtPr>
                  <w:sdtContent>
                    <w:p w:rsidR="00184664" w:rsidRPr="00A85B6F" w:rsidRDefault="00184664" w:rsidP="007B4404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184664" w:rsidRPr="00A85B6F" w:rsidRDefault="007B4404" w:rsidP="007B4404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E4C338FFC0146D786437921682E54D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:rsidR="00184664" w:rsidRDefault="00E97E37" w:rsidP="007B4404">
                  <w:pPr>
                    <w:pStyle w:val="Heading3"/>
                  </w:pPr>
                  <w:r>
                    <w:t>Howard Community College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media production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>
                    <w:t>2020</w:t>
                  </w:r>
                  <w:r w:rsidR="00184664" w:rsidRPr="00A85B6F">
                    <w:t xml:space="preserve"> </w:t>
                  </w:r>
                </w:p>
                <w:p w:rsidR="00184664" w:rsidRPr="00A85B6F" w:rsidRDefault="00E97E37" w:rsidP="007B4404">
                  <w:r>
                    <w:t>Current student at HCC in radio and Television track.</w:t>
                  </w:r>
                  <w:bookmarkStart w:id="0" w:name="_GoBack"/>
                  <w:bookmarkEnd w:id="0"/>
                </w:p>
                <w:p w:rsidR="004670DD" w:rsidRPr="00A85B6F" w:rsidRDefault="004670DD" w:rsidP="00E97E37">
                  <w:pPr>
                    <w:pStyle w:val="Heading3"/>
                  </w:pPr>
                </w:p>
              </w:tc>
            </w:tr>
          </w:tbl>
          <w:p w:rsidR="00184664" w:rsidRPr="00A85B6F" w:rsidRDefault="00184664" w:rsidP="007B440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7B4404" w:rsidP="007B4404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3D4F4DA1F5D486FBBBACB9CEA54A7F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17626">
                        <w:t>Objective</w:t>
                      </w:r>
                    </w:sdtContent>
                  </w:sdt>
                </w:p>
                <w:p w:rsidR="00184664" w:rsidRPr="00A85B6F" w:rsidRDefault="00E97E37" w:rsidP="00E97E37">
                  <w:pPr>
                    <w:pStyle w:val="Heading3"/>
                  </w:pPr>
                  <w:r>
                    <w:t>Maintaining existing skill set and build upon more skill sets specifically in the broadcasting field in order to add growth for a future employer.</w:t>
                  </w:r>
                </w:p>
              </w:tc>
            </w:tr>
            <w:tr w:rsidR="00184664" w:rsidRPr="00A85B6F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5BA3852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61A0ACC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E97E37" w:rsidP="00E97E37">
                        <w:r>
                          <w:t>Mshelton489@gmail.com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E97E37" w:rsidP="00E97E37">
                        <w:r>
                          <w:t>301-254-4473</w: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7B4404">
                        <w:pPr>
                          <w:pStyle w:val="Heading3"/>
                        </w:pP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E97E37"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E97E37"/>
                    </w:tc>
                  </w:tr>
                </w:tbl>
                <w:p w:rsidR="00184664" w:rsidRPr="00A85B6F" w:rsidRDefault="007B4404" w:rsidP="007B440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253DF1CC390A423990D6EC6C613BA6C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7B4404" w:rsidP="007B4404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C2FBE4B495542C0BBDDC0AAED1ACE0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D35E6BCABA02441A91AF3E1751368253"/>
                    </w:placeholder>
                    <w:temporary/>
                    <w:showingPlcHdr/>
                    <w15:appearance w15:val="hidden"/>
                  </w:sdtPr>
                  <w:sdtContent>
                    <w:p w:rsidR="004670DD" w:rsidRPr="00A85B6F" w:rsidRDefault="00184664" w:rsidP="004670DD">
                      <w:pPr>
                        <w:pStyle w:val="Heading3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184664" w:rsidRPr="00A85B6F" w:rsidRDefault="00184664" w:rsidP="007B4404"/>
        </w:tc>
      </w:tr>
    </w:tbl>
    <w:p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075" w:rsidRDefault="00833075" w:rsidP="008B2920">
      <w:pPr>
        <w:spacing w:after="0" w:line="240" w:lineRule="auto"/>
      </w:pPr>
      <w:r>
        <w:separator/>
      </w:r>
    </w:p>
  </w:endnote>
  <w:endnote w:type="continuationSeparator" w:id="0">
    <w:p w:rsidR="00833075" w:rsidRDefault="0083307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075" w:rsidRDefault="00833075" w:rsidP="008B2920">
      <w:pPr>
        <w:spacing w:after="0" w:line="240" w:lineRule="auto"/>
      </w:pPr>
      <w:r>
        <w:separator/>
      </w:r>
    </w:p>
  </w:footnote>
  <w:footnote w:type="continuationSeparator" w:id="0">
    <w:p w:rsidR="00833075" w:rsidRDefault="0083307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E97E37" w:rsidP="00E97E37">
              <w:pPr>
                <w:pStyle w:val="Heading1"/>
              </w:pPr>
              <w:r>
                <w:t>michael shelton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920BB"/>
    <w:multiLevelType w:val="hybridMultilevel"/>
    <w:tmpl w:val="9B08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75"/>
    <w:rsid w:val="000243D1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B4404"/>
    <w:rsid w:val="007E7032"/>
    <w:rsid w:val="00833075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E97E37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60D927-0ECB-4614-9B1A-4F92E955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hel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E05B5B2D31477A948A51843D279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68C47-8BEA-4FB0-92D1-EDC635871824}"/>
      </w:docPartPr>
      <w:docPartBody>
        <w:p w:rsidR="00000000" w:rsidRDefault="00052136">
          <w:pPr>
            <w:pStyle w:val="C5E05B5B2D31477A948A51843D27929F"/>
          </w:pPr>
          <w:r w:rsidRPr="00A85B6F">
            <w:t>Skills</w:t>
          </w:r>
        </w:p>
      </w:docPartBody>
    </w:docPart>
    <w:docPart>
      <w:docPartPr>
        <w:name w:val="85DCD263E95C4046AA3806CE6A5D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DA3F-6F90-46CD-89F2-A5C9542CF48D}"/>
      </w:docPartPr>
      <w:docPartBody>
        <w:p w:rsidR="00000000" w:rsidRDefault="00052136">
          <w:pPr>
            <w:pStyle w:val="85DCD263E95C4046AA3806CE6A5D94BC"/>
          </w:pPr>
          <w:r w:rsidRPr="00A85B6F">
            <w:t>Experience</w:t>
          </w:r>
        </w:p>
      </w:docPartBody>
    </w:docPart>
    <w:docPart>
      <w:docPartPr>
        <w:name w:val="65FF427E7BFC48D892FC8F3E8A187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426D3-32A5-42BB-9A26-9C8844CD0ACE}"/>
      </w:docPartPr>
      <w:docPartBody>
        <w:p w:rsidR="00000000" w:rsidRDefault="00052136">
          <w:pPr>
            <w:pStyle w:val="65FF427E7BFC48D892FC8F3E8A1873A2"/>
          </w:pPr>
          <w:r w:rsidRPr="00A85B6F">
            <w:t>Job Title</w:t>
          </w:r>
        </w:p>
      </w:docPartBody>
    </w:docPart>
    <w:docPart>
      <w:docPartPr>
        <w:name w:val="7BADB4B4E73A44ABB10D77B5CEBD2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52C39-7774-4A62-B393-6F505A963A9A}"/>
      </w:docPartPr>
      <w:docPartBody>
        <w:p w:rsidR="00000000" w:rsidRDefault="00052136">
          <w:pPr>
            <w:pStyle w:val="7BADB4B4E73A44ABB10D77B5CEBD2D57"/>
          </w:pPr>
          <w:r w:rsidRPr="00A85B6F">
            <w:t>Company</w:t>
          </w:r>
        </w:p>
      </w:docPartBody>
    </w:docPart>
    <w:docPart>
      <w:docPartPr>
        <w:name w:val="1D9BEA18B39E4BEF8EB52E1724D7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A9722-650A-488B-B162-31BD6D5B59E7}"/>
      </w:docPartPr>
      <w:docPartBody>
        <w:p w:rsidR="00000000" w:rsidRDefault="00052136">
          <w:pPr>
            <w:pStyle w:val="1D9BEA18B39E4BEF8EB52E1724D7ACAF"/>
          </w:pPr>
          <w:r w:rsidRPr="00A85B6F">
            <w:t>Dates From – To</w:t>
          </w:r>
        </w:p>
      </w:docPartBody>
    </w:docPart>
    <w:docPart>
      <w:docPartPr>
        <w:name w:val="3CAB727FA1344357929E3CA0824B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C83F-3FA5-42C7-83BD-4E4777F664E5}"/>
      </w:docPartPr>
      <w:docPartBody>
        <w:p w:rsidR="00000000" w:rsidRDefault="00052136">
          <w:pPr>
            <w:pStyle w:val="3CAB727FA1344357929E3CA0824BC10C"/>
          </w:pPr>
          <w:r w:rsidRPr="00A85B6F">
            <w:t>Summarize your key responsibilities, leadership, and most stellar accomplishments. Don’t list everything; keep it relevant and include data that shows the impact you made.</w:t>
          </w:r>
        </w:p>
      </w:docPartBody>
    </w:docPart>
    <w:docPart>
      <w:docPartPr>
        <w:name w:val="4BA8D5824E64437DA0E594CFD2A5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4E6D-3233-4F3E-9FD8-8193AD037735}"/>
      </w:docPartPr>
      <w:docPartBody>
        <w:p w:rsidR="00000000" w:rsidRDefault="00052136">
          <w:pPr>
            <w:pStyle w:val="4BA8D5824E64437DA0E594CFD2A57C6F"/>
          </w:pPr>
          <w:r w:rsidRPr="00A85B6F">
            <w:t>Job Title</w:t>
          </w:r>
        </w:p>
      </w:docPartBody>
    </w:docPart>
    <w:docPart>
      <w:docPartPr>
        <w:name w:val="2D34455889604866AC2A583AFFE1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3FC8-7A7B-4FCC-B0D7-48FEC6FB967B}"/>
      </w:docPartPr>
      <w:docPartBody>
        <w:p w:rsidR="00000000" w:rsidRDefault="00052136">
          <w:pPr>
            <w:pStyle w:val="2D34455889604866AC2A583AFFE175A7"/>
          </w:pPr>
          <w:r w:rsidRPr="00A85B6F">
            <w:t>Company</w:t>
          </w:r>
        </w:p>
      </w:docPartBody>
    </w:docPart>
    <w:docPart>
      <w:docPartPr>
        <w:name w:val="C40BFFE2EC42495BB9FFF1703DEE1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54AA6-3D04-4DF1-BFA0-85F57A1C99C3}"/>
      </w:docPartPr>
      <w:docPartBody>
        <w:p w:rsidR="00000000" w:rsidRDefault="00052136">
          <w:pPr>
            <w:pStyle w:val="C40BFFE2EC42495BB9FFF1703DEE1EF1"/>
          </w:pPr>
          <w:r w:rsidRPr="00A85B6F">
            <w:t>Dates From – To</w:t>
          </w:r>
        </w:p>
      </w:docPartBody>
    </w:docPart>
    <w:docPart>
      <w:docPartPr>
        <w:name w:val="1E352433B1BC438CA96EBD2006F6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3E081-7DE3-459B-B4F5-E5BD1ED1063E}"/>
      </w:docPartPr>
      <w:docPartBody>
        <w:p w:rsidR="00000000" w:rsidRDefault="00052136">
          <w:pPr>
            <w:pStyle w:val="1E352433B1BC438CA96EBD2006F6C8F3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8E4C338FFC0146D786437921682E5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817A8-21C9-4C57-88BB-E44E72C39452}"/>
      </w:docPartPr>
      <w:docPartBody>
        <w:p w:rsidR="00000000" w:rsidRDefault="00052136">
          <w:pPr>
            <w:pStyle w:val="8E4C338FFC0146D786437921682E54DB"/>
          </w:pPr>
          <w:r w:rsidRPr="00A85B6F">
            <w:t>Education</w:t>
          </w:r>
        </w:p>
      </w:docPartBody>
    </w:docPart>
    <w:docPart>
      <w:docPartPr>
        <w:name w:val="A3D4F4DA1F5D486FBBBACB9CEA54A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102E4-1647-4ACA-8B97-8C52ADE029EB}"/>
      </w:docPartPr>
      <w:docPartBody>
        <w:p w:rsidR="00000000" w:rsidRDefault="00052136">
          <w:pPr>
            <w:pStyle w:val="A3D4F4DA1F5D486FBBBACB9CEA54A7F9"/>
          </w:pPr>
          <w:r>
            <w:t>Objective</w:t>
          </w:r>
        </w:p>
      </w:docPartBody>
    </w:docPart>
    <w:docPart>
      <w:docPartPr>
        <w:name w:val="253DF1CC390A423990D6EC6C613BA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C80B5-38A9-494C-9EB6-785A3C54832D}"/>
      </w:docPartPr>
      <w:docPartBody>
        <w:p w:rsidR="00000000" w:rsidRDefault="00052136">
          <w:pPr>
            <w:pStyle w:val="253DF1CC390A423990D6EC6C613BA6C8"/>
          </w:pPr>
          <w:r w:rsidRPr="00A85B6F">
            <w:t>Link to other online properties: Portfolio/Website/Blog</w:t>
          </w:r>
        </w:p>
      </w:docPartBody>
    </w:docPart>
    <w:docPart>
      <w:docPartPr>
        <w:name w:val="4C2FBE4B495542C0BBDDC0AAED1AC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2383-5A88-44F2-B1FF-5615918334AB}"/>
      </w:docPartPr>
      <w:docPartBody>
        <w:p w:rsidR="00000000" w:rsidRDefault="00052136">
          <w:pPr>
            <w:pStyle w:val="4C2FBE4B495542C0BBDDC0AAED1ACE0F"/>
          </w:pPr>
          <w:r w:rsidRPr="00A85B6F">
            <w:t>Volunteer Experience or Leadership</w:t>
          </w:r>
        </w:p>
      </w:docPartBody>
    </w:docPart>
    <w:docPart>
      <w:docPartPr>
        <w:name w:val="D35E6BCABA02441A91AF3E1751368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58164-42DE-40C7-AD99-EA2B919F76C0}"/>
      </w:docPartPr>
      <w:docPartBody>
        <w:p w:rsidR="00000000" w:rsidRDefault="00052136">
          <w:pPr>
            <w:pStyle w:val="D35E6BCABA02441A91AF3E1751368253"/>
          </w:pPr>
          <w:r w:rsidRPr="00A85B6F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05B5B2D31477A948A51843D27929F">
    <w:name w:val="C5E05B5B2D31477A948A51843D27929F"/>
  </w:style>
  <w:style w:type="paragraph" w:customStyle="1" w:styleId="5EE375DAEBFF4CB88F52B531A0D807D5">
    <w:name w:val="5EE375DAEBFF4CB88F52B531A0D807D5"/>
  </w:style>
  <w:style w:type="paragraph" w:customStyle="1" w:styleId="85DCD263E95C4046AA3806CE6A5D94BC">
    <w:name w:val="85DCD263E95C4046AA3806CE6A5D94BC"/>
  </w:style>
  <w:style w:type="paragraph" w:customStyle="1" w:styleId="65FF427E7BFC48D892FC8F3E8A1873A2">
    <w:name w:val="65FF427E7BFC48D892FC8F3E8A1873A2"/>
  </w:style>
  <w:style w:type="paragraph" w:customStyle="1" w:styleId="7BADB4B4E73A44ABB10D77B5CEBD2D57">
    <w:name w:val="7BADB4B4E73A44ABB10D77B5CEBD2D57"/>
  </w:style>
  <w:style w:type="paragraph" w:customStyle="1" w:styleId="1D9BEA18B39E4BEF8EB52E1724D7ACAF">
    <w:name w:val="1D9BEA18B39E4BEF8EB52E1724D7ACAF"/>
  </w:style>
  <w:style w:type="paragraph" w:customStyle="1" w:styleId="3CAB727FA1344357929E3CA0824BC10C">
    <w:name w:val="3CAB727FA1344357929E3CA0824BC10C"/>
  </w:style>
  <w:style w:type="paragraph" w:customStyle="1" w:styleId="4BA8D5824E64437DA0E594CFD2A57C6F">
    <w:name w:val="4BA8D5824E64437DA0E594CFD2A57C6F"/>
  </w:style>
  <w:style w:type="paragraph" w:customStyle="1" w:styleId="2D34455889604866AC2A583AFFE175A7">
    <w:name w:val="2D34455889604866AC2A583AFFE175A7"/>
  </w:style>
  <w:style w:type="paragraph" w:customStyle="1" w:styleId="C40BFFE2EC42495BB9FFF1703DEE1EF1">
    <w:name w:val="C40BFFE2EC42495BB9FFF1703DEE1EF1"/>
  </w:style>
  <w:style w:type="paragraph" w:customStyle="1" w:styleId="1E352433B1BC438CA96EBD2006F6C8F3">
    <w:name w:val="1E352433B1BC438CA96EBD2006F6C8F3"/>
  </w:style>
  <w:style w:type="paragraph" w:customStyle="1" w:styleId="8E4C338FFC0146D786437921682E54DB">
    <w:name w:val="8E4C338FFC0146D786437921682E54DB"/>
  </w:style>
  <w:style w:type="paragraph" w:customStyle="1" w:styleId="11EF59CDB6C740C0B0674ED79255AE25">
    <w:name w:val="11EF59CDB6C740C0B0674ED79255AE25"/>
  </w:style>
  <w:style w:type="paragraph" w:customStyle="1" w:styleId="6BDB6C24C3064D7B8458CD18D1C88491">
    <w:name w:val="6BDB6C24C3064D7B8458CD18D1C88491"/>
  </w:style>
  <w:style w:type="paragraph" w:customStyle="1" w:styleId="71F3951591D447C28F367AAE7F9FE697">
    <w:name w:val="71F3951591D447C28F367AAE7F9FE697"/>
  </w:style>
  <w:style w:type="paragraph" w:customStyle="1" w:styleId="8763FD891EA44719A0E6AE7D36203237">
    <w:name w:val="8763FD891EA44719A0E6AE7D36203237"/>
  </w:style>
  <w:style w:type="paragraph" w:customStyle="1" w:styleId="06951323E0024FC081B46EF7CDBB1931">
    <w:name w:val="06951323E0024FC081B46EF7CDBB1931"/>
  </w:style>
  <w:style w:type="paragraph" w:customStyle="1" w:styleId="35E205B3FC7F48FC9CF18B43B7CC91A9">
    <w:name w:val="35E205B3FC7F48FC9CF18B43B7CC91A9"/>
  </w:style>
  <w:style w:type="paragraph" w:customStyle="1" w:styleId="C9A2581B978F4A5EBED894E2A6CC09D2">
    <w:name w:val="C9A2581B978F4A5EBED894E2A6CC09D2"/>
  </w:style>
  <w:style w:type="paragraph" w:customStyle="1" w:styleId="8BC1979E66AA4C9D8041B2AF8FDBA9F5">
    <w:name w:val="8BC1979E66AA4C9D8041B2AF8FDBA9F5"/>
  </w:style>
  <w:style w:type="paragraph" w:customStyle="1" w:styleId="A3D4F4DA1F5D486FBBBACB9CEA54A7F9">
    <w:name w:val="A3D4F4DA1F5D486FBBBACB9CEA54A7F9"/>
  </w:style>
  <w:style w:type="paragraph" w:customStyle="1" w:styleId="0D80A78A3F1E439395BD309B8CA62A96">
    <w:name w:val="0D80A78A3F1E439395BD309B8CA62A96"/>
  </w:style>
  <w:style w:type="paragraph" w:customStyle="1" w:styleId="675545AB1E40401A8EADBA307824A4BE">
    <w:name w:val="675545AB1E40401A8EADBA307824A4BE"/>
  </w:style>
  <w:style w:type="paragraph" w:customStyle="1" w:styleId="5C280D3CAD9044918F9900973502E92D">
    <w:name w:val="5C280D3CAD9044918F9900973502E92D"/>
  </w:style>
  <w:style w:type="paragraph" w:customStyle="1" w:styleId="2E27BDB417BF4148B992D9036404BAB0">
    <w:name w:val="2E27BDB417BF4148B992D9036404BAB0"/>
  </w:style>
  <w:style w:type="paragraph" w:customStyle="1" w:styleId="5F62806CB9A8416E9B0C7D71CF678953">
    <w:name w:val="5F62806CB9A8416E9B0C7D71CF678953"/>
  </w:style>
  <w:style w:type="paragraph" w:customStyle="1" w:styleId="253DF1CC390A423990D6EC6C613BA6C8">
    <w:name w:val="253DF1CC390A423990D6EC6C613BA6C8"/>
  </w:style>
  <w:style w:type="paragraph" w:customStyle="1" w:styleId="4C2FBE4B495542C0BBDDC0AAED1ACE0F">
    <w:name w:val="4C2FBE4B495542C0BBDDC0AAED1ACE0F"/>
  </w:style>
  <w:style w:type="paragraph" w:customStyle="1" w:styleId="D35E6BCABA02441A91AF3E1751368253">
    <w:name w:val="D35E6BCABA02441A91AF3E1751368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1350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mshelton489@outlook.com</cp:lastModifiedBy>
  <cp:revision>1</cp:revision>
  <cp:lastPrinted>2016-06-29T01:32:00Z</cp:lastPrinted>
  <dcterms:created xsi:type="dcterms:W3CDTF">2019-05-09T13:18:00Z</dcterms:created>
  <dcterms:modified xsi:type="dcterms:W3CDTF">2019-05-10T17:01:00Z</dcterms:modified>
</cp:coreProperties>
</file>